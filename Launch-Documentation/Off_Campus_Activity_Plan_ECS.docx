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73164" w14:textId="77777777" w:rsidR="007B68A4" w:rsidRDefault="00E310DB">
      <w:r>
        <w:t xml:space="preserve">Off Campus Activity Plan – ECS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346EB3E1" w14:textId="77777777" w:rsidR="00E310DB" w:rsidRDefault="00E310DB"/>
    <w:p w14:paraId="15F77D75" w14:textId="77777777" w:rsidR="00E310DB" w:rsidRDefault="00E310DB">
      <w:proofErr w:type="gramStart"/>
      <w:r>
        <w:t>Activity :</w:t>
      </w:r>
      <w:proofErr w:type="gramEnd"/>
    </w:p>
    <w:p w14:paraId="5294A641" w14:textId="77777777" w:rsidR="00E310DB" w:rsidRDefault="00E310DB"/>
    <w:p w14:paraId="2BBAE0A9" w14:textId="77777777" w:rsidR="00E310DB" w:rsidRDefault="00E310DB">
      <w:r>
        <w:t>Location:</w:t>
      </w:r>
    </w:p>
    <w:p w14:paraId="3B496D17" w14:textId="77777777" w:rsidR="00E310DB" w:rsidRDefault="00E310DB"/>
    <w:p w14:paraId="0AEADFF4" w14:textId="77777777" w:rsidR="00E310DB" w:rsidRDefault="00E310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3838"/>
        <w:gridCol w:w="3839"/>
        <w:gridCol w:w="3839"/>
      </w:tblGrid>
      <w:tr w:rsidR="00E310DB" w14:paraId="2D20CAE0" w14:textId="77777777" w:rsidTr="00E310DB">
        <w:tc>
          <w:tcPr>
            <w:tcW w:w="3838" w:type="dxa"/>
          </w:tcPr>
          <w:p w14:paraId="6F9E49E3" w14:textId="77777777" w:rsidR="00E310DB" w:rsidRPr="00E310DB" w:rsidRDefault="00E310DB" w:rsidP="00E310DB">
            <w:pPr>
              <w:tabs>
                <w:tab w:val="left" w:pos="1360"/>
              </w:tabs>
              <w:rPr>
                <w:lang w:val="en-US"/>
              </w:rPr>
            </w:pPr>
            <w:r w:rsidRPr="00E310DB">
              <w:rPr>
                <w:lang w:val="en-US"/>
              </w:rPr>
              <w:t>Contact person on campus</w:t>
            </w:r>
          </w:p>
          <w:p w14:paraId="268576C9" w14:textId="77777777" w:rsidR="00E310DB" w:rsidRDefault="00E310DB" w:rsidP="00E310DB">
            <w:pPr>
              <w:tabs>
                <w:tab w:val="left" w:pos="1360"/>
              </w:tabs>
            </w:pPr>
          </w:p>
          <w:p w14:paraId="692AD775" w14:textId="77777777" w:rsidR="00E310DB" w:rsidRDefault="00E310DB" w:rsidP="00E310DB">
            <w:pPr>
              <w:tabs>
                <w:tab w:val="left" w:pos="1360"/>
              </w:tabs>
            </w:pPr>
          </w:p>
          <w:p w14:paraId="2B988690" w14:textId="77777777" w:rsidR="00E310DB" w:rsidRDefault="00E310DB" w:rsidP="00E310DB">
            <w:pPr>
              <w:tabs>
                <w:tab w:val="left" w:pos="1360"/>
              </w:tabs>
            </w:pPr>
          </w:p>
          <w:p w14:paraId="156EFABD" w14:textId="77777777" w:rsidR="00E310DB" w:rsidRDefault="00E310DB" w:rsidP="00E310DB">
            <w:pPr>
              <w:tabs>
                <w:tab w:val="left" w:pos="1360"/>
              </w:tabs>
            </w:pPr>
          </w:p>
          <w:p w14:paraId="5D95CF85" w14:textId="77777777" w:rsidR="00E310DB" w:rsidRDefault="00E310DB" w:rsidP="00E310DB">
            <w:pPr>
              <w:tabs>
                <w:tab w:val="left" w:pos="1360"/>
              </w:tabs>
            </w:pPr>
          </w:p>
        </w:tc>
        <w:tc>
          <w:tcPr>
            <w:tcW w:w="3838" w:type="dxa"/>
          </w:tcPr>
          <w:p w14:paraId="5746F742" w14:textId="77777777" w:rsid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 xml:space="preserve">Date and time of departure </w:t>
            </w:r>
          </w:p>
          <w:p w14:paraId="588885ED" w14:textId="77777777" w:rsidR="00E310DB" w:rsidRPr="00E310DB" w:rsidRDefault="00E310DB" w:rsidP="00E310DB">
            <w:pPr>
              <w:rPr>
                <w:sz w:val="20"/>
                <w:lang w:val="en-US"/>
              </w:rPr>
            </w:pPr>
            <w:r w:rsidRPr="00E310DB">
              <w:rPr>
                <w:sz w:val="20"/>
                <w:lang w:val="en-US"/>
              </w:rPr>
              <w:t>(from campus)</w:t>
            </w:r>
          </w:p>
          <w:p w14:paraId="0886C4F8" w14:textId="77777777" w:rsidR="00E310DB" w:rsidRDefault="00E310DB"/>
        </w:tc>
        <w:tc>
          <w:tcPr>
            <w:tcW w:w="3839" w:type="dxa"/>
          </w:tcPr>
          <w:p w14:paraId="353F18D7" w14:textId="77777777" w:rsid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>Communication carried with party</w:t>
            </w:r>
          </w:p>
          <w:p w14:paraId="50A8B32A" w14:textId="77777777" w:rsidR="00E310DB" w:rsidRDefault="00E310DB" w:rsidP="00E310DB">
            <w:pPr>
              <w:rPr>
                <w:lang w:val="en-US"/>
              </w:rPr>
            </w:pPr>
          </w:p>
          <w:p w14:paraId="72EE41E6" w14:textId="77777777" w:rsidR="00E310DB" w:rsidRDefault="00E310DB" w:rsidP="00E310DB">
            <w:pPr>
              <w:rPr>
                <w:lang w:val="en-US"/>
              </w:rPr>
            </w:pPr>
          </w:p>
          <w:p w14:paraId="3963071F" w14:textId="77777777" w:rsidR="00E310DB" w:rsidRDefault="00E310DB" w:rsidP="00E310DB">
            <w:pPr>
              <w:rPr>
                <w:lang w:val="en-US"/>
              </w:rPr>
            </w:pPr>
          </w:p>
          <w:p w14:paraId="2714FFC3" w14:textId="77777777" w:rsidR="00E310DB" w:rsidRPr="00E310DB" w:rsidRDefault="00E310DB" w:rsidP="00E310DB">
            <w:pPr>
              <w:rPr>
                <w:lang w:val="en-US"/>
              </w:rPr>
            </w:pPr>
            <w:r>
              <w:rPr>
                <w:lang w:val="en-US"/>
              </w:rPr>
              <w:t>Contact Cell number</w:t>
            </w:r>
          </w:p>
          <w:p w14:paraId="6BA4AAF6" w14:textId="77777777" w:rsidR="00E310DB" w:rsidRDefault="00E310DB"/>
        </w:tc>
        <w:tc>
          <w:tcPr>
            <w:tcW w:w="3839" w:type="dxa"/>
          </w:tcPr>
          <w:p w14:paraId="273F9861" w14:textId="77777777" w:rsidR="00E310DB" w:rsidRP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>Means of emergency contact</w:t>
            </w:r>
          </w:p>
          <w:p w14:paraId="4DC58233" w14:textId="77777777" w:rsidR="00E310DB" w:rsidRDefault="00E310DB"/>
        </w:tc>
      </w:tr>
      <w:tr w:rsidR="00E310DB" w14:paraId="7513311C" w14:textId="77777777" w:rsidTr="00E310DB">
        <w:tc>
          <w:tcPr>
            <w:tcW w:w="3838" w:type="dxa"/>
          </w:tcPr>
          <w:p w14:paraId="5E13BFE0" w14:textId="77777777" w:rsidR="0045489A" w:rsidRDefault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>Transportation</w:t>
            </w:r>
          </w:p>
          <w:p w14:paraId="36B4DFAC" w14:textId="77777777" w:rsidR="00E310DB" w:rsidRDefault="00E310DB">
            <w:r w:rsidRPr="00E310DB">
              <w:rPr>
                <w:rFonts w:ascii="Menlo Regular" w:eastAsia="ＭＳ ゴシック" w:hAnsi="Menlo Regular" w:cs="Menlo Regular"/>
                <w:color w:val="000000"/>
                <w:sz w:val="72"/>
              </w:rPr>
              <w:t>☐</w:t>
            </w:r>
            <w:r>
              <w:t xml:space="preserve"> VUW Vehicle</w:t>
            </w:r>
          </w:p>
          <w:p w14:paraId="53F5A785" w14:textId="77777777" w:rsidR="0045489A" w:rsidRPr="0045489A" w:rsidRDefault="0045489A">
            <w:r w:rsidRPr="00E310DB">
              <w:rPr>
                <w:rFonts w:ascii="Menlo Regular" w:eastAsia="ＭＳ ゴシック" w:hAnsi="Menlo Regular" w:cs="Menlo Regular"/>
                <w:color w:val="000000"/>
                <w:sz w:val="72"/>
              </w:rPr>
              <w:t>☐</w:t>
            </w:r>
            <w:r>
              <w:t xml:space="preserve"> </w:t>
            </w:r>
            <w:r>
              <w:t>Rental Vehicle</w:t>
            </w:r>
            <w:bookmarkStart w:id="0" w:name="_GoBack"/>
            <w:bookmarkEnd w:id="0"/>
          </w:p>
          <w:p w14:paraId="12287196" w14:textId="77777777" w:rsidR="00E310DB" w:rsidRDefault="00E310DB">
            <w:r>
              <w:t>Details:</w:t>
            </w:r>
          </w:p>
          <w:p w14:paraId="349A39EC" w14:textId="77777777" w:rsidR="00E310DB" w:rsidRPr="00E310DB" w:rsidRDefault="00E310DB">
            <w:pPr>
              <w:rPr>
                <w:sz w:val="48"/>
              </w:rPr>
            </w:pPr>
            <w:r w:rsidRPr="00E310DB">
              <w:rPr>
                <w:rFonts w:ascii="Menlo Regular" w:eastAsia="ＭＳ ゴシック" w:hAnsi="Menlo Regular" w:cs="Menlo Regular"/>
                <w:color w:val="000000"/>
                <w:sz w:val="72"/>
              </w:rPr>
              <w:t>☐</w:t>
            </w:r>
            <w:r>
              <w:t xml:space="preserve"> Personal Vehicle</w:t>
            </w:r>
          </w:p>
          <w:p w14:paraId="1BACCF94" w14:textId="77777777" w:rsidR="00E310DB" w:rsidRDefault="00E310DB"/>
        </w:tc>
        <w:tc>
          <w:tcPr>
            <w:tcW w:w="3838" w:type="dxa"/>
          </w:tcPr>
          <w:p w14:paraId="4FA4271F" w14:textId="77777777" w:rsid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 xml:space="preserve">Date and time of Return </w:t>
            </w:r>
          </w:p>
          <w:p w14:paraId="677DBF9A" w14:textId="77777777" w:rsidR="00E310DB" w:rsidRPr="00E310DB" w:rsidRDefault="00E310DB" w:rsidP="00E310DB">
            <w:pPr>
              <w:rPr>
                <w:sz w:val="18"/>
                <w:lang w:val="en-US"/>
              </w:rPr>
            </w:pPr>
            <w:r w:rsidRPr="00E310DB">
              <w:rPr>
                <w:sz w:val="18"/>
                <w:lang w:val="en-US"/>
              </w:rPr>
              <w:t>(to campus)</w:t>
            </w:r>
          </w:p>
          <w:p w14:paraId="5E2C7400" w14:textId="77777777" w:rsidR="00E310DB" w:rsidRDefault="00E310DB"/>
        </w:tc>
        <w:tc>
          <w:tcPr>
            <w:tcW w:w="3839" w:type="dxa"/>
          </w:tcPr>
          <w:p w14:paraId="6A6B03E8" w14:textId="77777777" w:rsidR="00E310DB" w:rsidRP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>Who will be contacted on return?</w:t>
            </w:r>
          </w:p>
          <w:p w14:paraId="2681C84E" w14:textId="77777777" w:rsidR="00E310DB" w:rsidRDefault="00E310DB"/>
        </w:tc>
        <w:tc>
          <w:tcPr>
            <w:tcW w:w="3839" w:type="dxa"/>
          </w:tcPr>
          <w:p w14:paraId="5BEE16D3" w14:textId="77777777" w:rsidR="00E310DB" w:rsidRP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>What date / time should an emergency response be instigated?</w:t>
            </w:r>
          </w:p>
          <w:p w14:paraId="57EE8939" w14:textId="77777777" w:rsidR="00E310DB" w:rsidRDefault="00E310DB"/>
        </w:tc>
      </w:tr>
    </w:tbl>
    <w:p w14:paraId="7C500477" w14:textId="77777777" w:rsidR="00E310DB" w:rsidRDefault="00E310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480"/>
        <w:gridCol w:w="4756"/>
      </w:tblGrid>
      <w:tr w:rsidR="00E310DB" w14:paraId="221808DC" w14:textId="77777777" w:rsidTr="00E310DB">
        <w:tc>
          <w:tcPr>
            <w:tcW w:w="5118" w:type="dxa"/>
          </w:tcPr>
          <w:p w14:paraId="24C84ED4" w14:textId="77777777" w:rsidR="00E310DB" w:rsidRPr="00E310DB" w:rsidRDefault="00E310DB" w:rsidP="00E310DB">
            <w:pPr>
              <w:rPr>
                <w:lang w:val="en-US"/>
              </w:rPr>
            </w:pPr>
            <w:r w:rsidRPr="00E310DB">
              <w:rPr>
                <w:lang w:val="en-US"/>
              </w:rPr>
              <w:t>Planned route</w:t>
            </w:r>
          </w:p>
          <w:p w14:paraId="3384EFC3" w14:textId="77777777" w:rsidR="00E310DB" w:rsidRDefault="00E310DB"/>
          <w:p w14:paraId="0DEED007" w14:textId="77777777" w:rsidR="00E310DB" w:rsidRDefault="00E310DB"/>
          <w:p w14:paraId="1DAF5B43" w14:textId="77777777" w:rsidR="00E310DB" w:rsidRDefault="00E310DB"/>
          <w:p w14:paraId="6B4CCE16" w14:textId="77777777" w:rsidR="00E310DB" w:rsidRDefault="00E310DB"/>
          <w:p w14:paraId="7C8B1D65" w14:textId="77777777" w:rsidR="00E310DB" w:rsidRDefault="00E310DB"/>
          <w:p w14:paraId="7FF3B22F" w14:textId="77777777" w:rsidR="00E310DB" w:rsidRDefault="00E310DB"/>
          <w:p w14:paraId="4307B713" w14:textId="77777777" w:rsidR="00E310DB" w:rsidRDefault="00E310DB"/>
          <w:p w14:paraId="1A073370" w14:textId="77777777" w:rsidR="00E310DB" w:rsidRDefault="00E310DB"/>
        </w:tc>
        <w:tc>
          <w:tcPr>
            <w:tcW w:w="5480" w:type="dxa"/>
          </w:tcPr>
          <w:p w14:paraId="214D19DE" w14:textId="77777777" w:rsidR="00E310DB" w:rsidRDefault="00E310DB">
            <w:r>
              <w:t>Equipment taken</w:t>
            </w:r>
          </w:p>
        </w:tc>
        <w:tc>
          <w:tcPr>
            <w:tcW w:w="4756" w:type="dxa"/>
          </w:tcPr>
          <w:p w14:paraId="25E62CBF" w14:textId="77777777" w:rsidR="00E310DB" w:rsidRPr="00E310DB" w:rsidRDefault="00E310DB" w:rsidP="00E310DB">
            <w:pPr>
              <w:ind w:firstLine="720"/>
              <w:rPr>
                <w:lang w:val="en-US"/>
              </w:rPr>
            </w:pPr>
            <w:r w:rsidRPr="00E310DB">
              <w:rPr>
                <w:lang w:val="en-US"/>
              </w:rPr>
              <w:t>Participants list (attach if necessary)</w:t>
            </w:r>
          </w:p>
          <w:p w14:paraId="0A4F5FBA" w14:textId="77777777" w:rsidR="00E310DB" w:rsidRDefault="00E310DB" w:rsidP="00E310DB">
            <w:pPr>
              <w:ind w:firstLine="720"/>
            </w:pPr>
          </w:p>
        </w:tc>
      </w:tr>
    </w:tbl>
    <w:p w14:paraId="0F18B2CC" w14:textId="77777777" w:rsidR="00E310DB" w:rsidRDefault="00E310DB"/>
    <w:sectPr w:rsidR="00E310DB" w:rsidSect="00E310DB">
      <w:pgSz w:w="16840" w:h="11900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9A"/>
    <w:rsid w:val="0045489A"/>
    <w:rsid w:val="007B68A4"/>
    <w:rsid w:val="00E310DB"/>
    <w:rsid w:val="00F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11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0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Network/Servers/paramount.ecs.vuw.ac.nz/am/paramount/vol/ecs/admin/Health&amp;Safety/Off%20Campus%20Events/ECS_Off%20Campus%20Activity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ECS_Off Campus Activity Plan.dotx</Template>
  <TotalTime>3</TotalTime>
  <Pages>1</Pages>
  <Words>78</Words>
  <Characters>446</Characters>
  <Application>Microsoft Macintosh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Cliffe</dc:creator>
  <cp:keywords/>
  <dc:description/>
  <cp:lastModifiedBy>Roger Cliffe</cp:lastModifiedBy>
  <cp:revision>1</cp:revision>
  <dcterms:created xsi:type="dcterms:W3CDTF">2015-12-02T20:52:00Z</dcterms:created>
  <dcterms:modified xsi:type="dcterms:W3CDTF">2015-12-02T20:55:00Z</dcterms:modified>
</cp:coreProperties>
</file>